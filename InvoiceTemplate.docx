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000" w:firstRow="0" w:lastRow="0" w:firstColumn="0" w:lastColumn="0" w:noHBand="0" w:noVBand="0"/>
      </w:tblPr>
      <w:tblGrid>
        <w:gridCol w:w="5144"/>
        <w:gridCol w:w="5152"/>
      </w:tblGrid>
      <w:tr w:rsidR="005A6D66" w:rsidRPr="001E3C2E" w14:paraId="1E564187" w14:textId="77777777" w:rsidTr="00C52B13">
        <w:trPr>
          <w:trHeight w:val="795"/>
        </w:trPr>
        <w:tc>
          <w:tcPr>
            <w:tcW w:w="5144" w:type="dxa"/>
            <w:vMerge w:val="restart"/>
          </w:tcPr>
          <w:p w14:paraId="4722287A" w14:textId="23D8ECFF" w:rsidR="00E22AF9" w:rsidRPr="00482E52" w:rsidRDefault="00D86590" w:rsidP="00482E52">
            <w:pPr>
              <w:pStyle w:val="Heading3"/>
              <w:spacing w:after="0"/>
              <w:rPr>
                <w:i w:val="0"/>
                <w:color w:val="auto"/>
              </w:rPr>
            </w:pPr>
            <w:r>
              <w:rPr>
                <w:b/>
                <w:i w:val="0"/>
                <w:color w:val="auto"/>
                <w:sz w:val="24"/>
                <w:szCs w:val="24"/>
              </w:rPr>
              <w:t>JOHN SMITH</w:t>
            </w:r>
          </w:p>
          <w:p w14:paraId="0C3296A9" w14:textId="3D288060" w:rsidR="005A6D66" w:rsidRPr="006707A5" w:rsidRDefault="006707A5" w:rsidP="00757D18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 xml:space="preserve">ABN: </w:t>
            </w:r>
            <w:r w:rsidR="00D86590">
              <w:rPr>
                <w:color w:val="auto"/>
              </w:rPr>
              <w:t>0123456789</w:t>
            </w:r>
            <w:r>
              <w:rPr>
                <w:color w:val="auto"/>
              </w:rPr>
              <w:br/>
              <w:t>Not registered for GST</w:t>
            </w:r>
          </w:p>
          <w:p w14:paraId="0BCA8CD1" w14:textId="2C2B2F2D" w:rsidR="00FF24F9" w:rsidRDefault="006B3C2C" w:rsidP="001443D4">
            <w:r>
              <w:t>18 Wonder St</w:t>
            </w:r>
            <w:r w:rsidR="008B7FA2">
              <w:br/>
            </w:r>
            <w:r w:rsidR="00DF2A8A">
              <w:t>IMAGINEVILLE</w:t>
            </w:r>
            <w:r w:rsidR="003035D2">
              <w:t xml:space="preserve"> NSW </w:t>
            </w:r>
            <w:r>
              <w:t>1234</w:t>
            </w:r>
          </w:p>
          <w:p w14:paraId="7488E2F9" w14:textId="0A9A4558" w:rsidR="005A6D66" w:rsidRPr="001E3C2E" w:rsidRDefault="005A6D66" w:rsidP="003035D2">
            <w:r w:rsidRPr="001E3C2E">
              <w:t>Phone</w:t>
            </w:r>
            <w:r w:rsidR="001443D4">
              <w:t>:</w:t>
            </w:r>
            <w:r w:rsidR="00FF24F9">
              <w:t xml:space="preserve"> </w:t>
            </w:r>
            <w:r w:rsidR="008B7FA2">
              <w:t>0403 996 066</w:t>
            </w:r>
          </w:p>
        </w:tc>
        <w:tc>
          <w:tcPr>
            <w:tcW w:w="5152" w:type="dxa"/>
          </w:tcPr>
          <w:p w14:paraId="42785B60" w14:textId="77777777" w:rsidR="005A6D66" w:rsidRDefault="005A6D66" w:rsidP="00E6107D">
            <w:pPr>
              <w:pStyle w:val="Heading1"/>
            </w:pPr>
            <w:r>
              <w:t>INVOICE</w:t>
            </w:r>
          </w:p>
        </w:tc>
      </w:tr>
      <w:tr w:rsidR="005A6D66" w:rsidRPr="001E3C2E" w14:paraId="122F35CA" w14:textId="77777777" w:rsidTr="00C52B13">
        <w:trPr>
          <w:trHeight w:val="795"/>
        </w:trPr>
        <w:tc>
          <w:tcPr>
            <w:tcW w:w="5144" w:type="dxa"/>
            <w:vMerge/>
          </w:tcPr>
          <w:p w14:paraId="6E1C8EBD" w14:textId="77777777" w:rsidR="005A6D66" w:rsidRPr="001E3C2E" w:rsidRDefault="005A6D66" w:rsidP="00D81510">
            <w:pPr>
              <w:pStyle w:val="Heading2"/>
            </w:pPr>
          </w:p>
        </w:tc>
        <w:tc>
          <w:tcPr>
            <w:tcW w:w="5152" w:type="dxa"/>
            <w:vAlign w:val="bottom"/>
          </w:tcPr>
          <w:p w14:paraId="589CD96D" w14:textId="7BDF3D86" w:rsidR="005A6D66" w:rsidRPr="005A6D66" w:rsidRDefault="005A6D66" w:rsidP="005A6D66">
            <w:pPr>
              <w:pStyle w:val="RightAligned"/>
            </w:pPr>
            <w:r w:rsidRPr="005A6D66">
              <w:t xml:space="preserve">Invoice </w:t>
            </w:r>
            <w:r w:rsidR="00FF24F9">
              <w:t>no:</w:t>
            </w:r>
            <w:r w:rsidR="003B354A">
              <w:t xml:space="preserve"> </w:t>
            </w:r>
            <w:r w:rsidR="002C57E9">
              <w:t>#</w:t>
            </w:r>
            <w:r w:rsidR="00BA599E">
              <w:t>yyyymmdd</w:t>
            </w:r>
          </w:p>
          <w:p w14:paraId="144E12AD" w14:textId="11E57D57" w:rsidR="005A6D66" w:rsidRPr="005A6D66" w:rsidRDefault="005A6D66" w:rsidP="003035D2">
            <w:pPr>
              <w:pStyle w:val="RightAligned"/>
              <w:rPr>
                <w:b/>
                <w:bCs/>
              </w:rPr>
            </w:pPr>
            <w:r w:rsidRPr="005A6D66">
              <w:t xml:space="preserve">Date: </w:t>
            </w:r>
            <w:r w:rsidR="00FF24F9">
              <w:t xml:space="preserve"> </w:t>
            </w:r>
            <w:r w:rsidR="00BA599E">
              <w:t>month, day year</w:t>
            </w:r>
          </w:p>
        </w:tc>
      </w:tr>
    </w:tbl>
    <w:p w14:paraId="382F500A" w14:textId="77777777" w:rsidR="0093568C" w:rsidRPr="001E3C2E" w:rsidRDefault="0093568C" w:rsidP="001E3C2E"/>
    <w:tbl>
      <w:tblPr>
        <w:tblW w:w="6755" w:type="pct"/>
        <w:tblLook w:val="0000" w:firstRow="0" w:lastRow="0" w:firstColumn="0" w:lastColumn="0" w:noHBand="0" w:noVBand="0"/>
      </w:tblPr>
      <w:tblGrid>
        <w:gridCol w:w="6970"/>
        <w:gridCol w:w="6940"/>
      </w:tblGrid>
      <w:tr w:rsidR="00A457F0" w:rsidRPr="001E3C2E" w14:paraId="6FFFAC43" w14:textId="77777777" w:rsidTr="00522A71">
        <w:trPr>
          <w:trHeight w:val="1440"/>
        </w:trPr>
        <w:tc>
          <w:tcPr>
            <w:tcW w:w="6970" w:type="dxa"/>
          </w:tcPr>
          <w:p w14:paraId="0A1E5851" w14:textId="77777777" w:rsidR="0093568C" w:rsidRPr="00D81510" w:rsidRDefault="0093568C" w:rsidP="00D81510">
            <w:pPr>
              <w:pStyle w:val="Heading2"/>
            </w:pPr>
            <w:r w:rsidRPr="00D81510">
              <w:t>To:</w:t>
            </w:r>
          </w:p>
          <w:p w14:paraId="492ED63F" w14:textId="77777777" w:rsidR="0093568C" w:rsidRDefault="00FF24F9" w:rsidP="001443D4">
            <w:r>
              <w:t>Code Create</w:t>
            </w:r>
          </w:p>
          <w:p w14:paraId="24DDF8EB" w14:textId="77777777" w:rsidR="00FF24F9" w:rsidRDefault="00FF24F9" w:rsidP="001443D4">
            <w:r>
              <w:t xml:space="preserve">32/192 Maroubra Road, </w:t>
            </w:r>
          </w:p>
          <w:p w14:paraId="72A31487" w14:textId="77777777" w:rsidR="00FF24F9" w:rsidRDefault="00FF24F9" w:rsidP="001443D4">
            <w:r>
              <w:t>MAROUBRA NSW 2035</w:t>
            </w:r>
          </w:p>
          <w:p w14:paraId="755771FB" w14:textId="77777777" w:rsidR="00FF24F9" w:rsidRPr="001E3C2E" w:rsidRDefault="00FF24F9" w:rsidP="001443D4"/>
        </w:tc>
        <w:tc>
          <w:tcPr>
            <w:tcW w:w="6940" w:type="dxa"/>
          </w:tcPr>
          <w:p w14:paraId="36BC9C9A" w14:textId="77777777" w:rsidR="0093568C" w:rsidRPr="001E3C2E" w:rsidRDefault="00640AAC" w:rsidP="00D81510">
            <w:pPr>
              <w:pStyle w:val="Heading2"/>
            </w:pPr>
            <w:r>
              <w:t>For:</w:t>
            </w:r>
          </w:p>
          <w:p w14:paraId="7CD08181" w14:textId="77777777" w:rsidR="0093568C" w:rsidRDefault="00FF24F9" w:rsidP="001E3C2E">
            <w:r>
              <w:t>Code Create Coding Classes</w:t>
            </w:r>
          </w:p>
          <w:p w14:paraId="66052F97" w14:textId="77777777" w:rsidR="00D46279" w:rsidRPr="001E3C2E" w:rsidRDefault="00D46279" w:rsidP="001443D4"/>
        </w:tc>
      </w:tr>
    </w:tbl>
    <w:tbl>
      <w:tblPr>
        <w:tblpPr w:leftFromText="180" w:rightFromText="180" w:vertAnchor="text" w:horzAnchor="page" w:tblpX="1097"/>
        <w:tblW w:w="49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3008"/>
        <w:gridCol w:w="3026"/>
        <w:gridCol w:w="2122"/>
        <w:gridCol w:w="2138"/>
      </w:tblGrid>
      <w:tr w:rsidR="00522A71" w:rsidRPr="001E3C2E" w14:paraId="00764918" w14:textId="77777777" w:rsidTr="000A102F">
        <w:trPr>
          <w:cantSplit/>
          <w:trHeight w:val="288"/>
        </w:trPr>
        <w:tc>
          <w:tcPr>
            <w:tcW w:w="300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2F4E334" w14:textId="77777777" w:rsidR="00522A71" w:rsidRPr="001E3C2E" w:rsidRDefault="00522A71" w:rsidP="000A102F">
            <w:pPr>
              <w:pStyle w:val="Columnheading"/>
            </w:pPr>
            <w:r>
              <w:t>TITLE</w:t>
            </w:r>
          </w:p>
        </w:tc>
        <w:tc>
          <w:tcPr>
            <w:tcW w:w="302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7BCFC42" w14:textId="77777777" w:rsidR="00522A71" w:rsidRPr="007550EC" w:rsidRDefault="00522A71" w:rsidP="000A102F">
            <w:pPr>
              <w:pStyle w:val="Columnheading"/>
              <w:spacing w:before="80" w:line="240" w:lineRule="auto"/>
              <w:rPr>
                <w:sz w:val="18"/>
              </w:rPr>
            </w:pPr>
            <w:r>
              <w:t>DESCRIPTION</w:t>
            </w:r>
          </w:p>
        </w:tc>
        <w:tc>
          <w:tcPr>
            <w:tcW w:w="212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8265CED" w14:textId="77777777" w:rsidR="00522A71" w:rsidRPr="001E3C2E" w:rsidRDefault="00522A71" w:rsidP="000A102F">
            <w:pPr>
              <w:pStyle w:val="Columnheading"/>
            </w:pPr>
            <w:r w:rsidRPr="007550EC">
              <w:t>D</w:t>
            </w:r>
            <w:r w:rsidRPr="007550EC">
              <w:rPr>
                <w:b w:val="0"/>
              </w:rPr>
              <w:t>ATE</w:t>
            </w:r>
          </w:p>
        </w:tc>
        <w:tc>
          <w:tcPr>
            <w:tcW w:w="213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2C7A79F" w14:textId="77777777" w:rsidR="00522A71" w:rsidRPr="001E3C2E" w:rsidRDefault="00522A71" w:rsidP="000A102F">
            <w:pPr>
              <w:pStyle w:val="Columnheading"/>
            </w:pPr>
            <w:r>
              <w:t>AMOUNT</w:t>
            </w:r>
          </w:p>
        </w:tc>
      </w:tr>
      <w:tr w:rsidR="00522A71" w:rsidRPr="001E3C2E" w14:paraId="640E4336" w14:textId="77777777" w:rsidTr="00B928E5">
        <w:trPr>
          <w:cantSplit/>
          <w:trHeight w:val="395"/>
        </w:trPr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DED863" w14:textId="0FD94425" w:rsidR="00522A71" w:rsidRPr="001E3C2E" w:rsidRDefault="00522A71" w:rsidP="000A102F">
            <w:bookmarkStart w:id="0" w:name="_GoBack"/>
            <w:bookmarkEnd w:id="0"/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20306D" w14:textId="4018BB61" w:rsidR="00265536" w:rsidRPr="00F7703D" w:rsidRDefault="00265536" w:rsidP="000A102F"/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1EE7819" w14:textId="1ABF8331" w:rsidR="00265536" w:rsidRPr="00F7703D" w:rsidRDefault="00265536" w:rsidP="000A102F">
            <w:pPr>
              <w:jc w:val="center"/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4824142" w14:textId="2124C5A8" w:rsidR="00522A71" w:rsidRPr="001E3C2E" w:rsidRDefault="00522A71" w:rsidP="000A102F">
            <w:pPr>
              <w:pStyle w:val="Amount"/>
            </w:pPr>
          </w:p>
        </w:tc>
      </w:tr>
      <w:tr w:rsidR="00522A71" w:rsidRPr="001E3C2E" w14:paraId="3E9130F7" w14:textId="77777777" w:rsidTr="000A102F">
        <w:trPr>
          <w:cantSplit/>
          <w:trHeight w:val="175"/>
        </w:trPr>
        <w:tc>
          <w:tcPr>
            <w:tcW w:w="3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355E57" w14:textId="77777777" w:rsidR="00522A71" w:rsidRPr="001E3C2E" w:rsidRDefault="00522A71" w:rsidP="000A102F"/>
        </w:tc>
        <w:tc>
          <w:tcPr>
            <w:tcW w:w="3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0DC6A" w14:textId="77777777" w:rsidR="00522A71" w:rsidRPr="001E3C2E" w:rsidRDefault="00522A71" w:rsidP="000A102F"/>
        </w:tc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8C499D0" w14:textId="77777777" w:rsidR="00522A71" w:rsidRPr="001E3C2E" w:rsidRDefault="00522A71" w:rsidP="000A102F">
            <w:pPr>
              <w:jc w:val="center"/>
            </w:pPr>
          </w:p>
        </w:tc>
        <w:tc>
          <w:tcPr>
            <w:tcW w:w="2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94D8918" w14:textId="77777777" w:rsidR="00522A71" w:rsidRPr="001E3C2E" w:rsidRDefault="00522A71" w:rsidP="000A102F">
            <w:pPr>
              <w:pStyle w:val="Amount"/>
            </w:pPr>
          </w:p>
        </w:tc>
      </w:tr>
      <w:tr w:rsidR="00522A71" w:rsidRPr="001E3C2E" w14:paraId="1DA47FA1" w14:textId="77777777" w:rsidTr="000A102F">
        <w:trPr>
          <w:cantSplit/>
          <w:trHeight w:val="288"/>
        </w:trPr>
        <w:tc>
          <w:tcPr>
            <w:tcW w:w="3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104600" w14:textId="5C69E264" w:rsidR="00522A71" w:rsidRPr="001E3C2E" w:rsidRDefault="00522A71" w:rsidP="000A102F"/>
        </w:tc>
        <w:tc>
          <w:tcPr>
            <w:tcW w:w="3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5A58C7" w14:textId="1E953047" w:rsidR="00522A71" w:rsidRPr="001E3C2E" w:rsidRDefault="00522A71" w:rsidP="000A102F"/>
        </w:tc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F0C778C" w14:textId="3AD1D2EA" w:rsidR="00522A71" w:rsidRPr="001E3C2E" w:rsidRDefault="00522A71" w:rsidP="000A102F">
            <w:pPr>
              <w:jc w:val="center"/>
            </w:pPr>
          </w:p>
        </w:tc>
        <w:tc>
          <w:tcPr>
            <w:tcW w:w="2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C532AF9" w14:textId="1D17F2FF" w:rsidR="00522A71" w:rsidRPr="001E3C2E" w:rsidRDefault="00522A71" w:rsidP="000A102F">
            <w:pPr>
              <w:pStyle w:val="Amount"/>
            </w:pPr>
          </w:p>
        </w:tc>
      </w:tr>
      <w:tr w:rsidR="00522A71" w:rsidRPr="001E3C2E" w14:paraId="73772C8A" w14:textId="77777777" w:rsidTr="000A102F">
        <w:trPr>
          <w:cantSplit/>
          <w:trHeight w:val="288"/>
        </w:trPr>
        <w:tc>
          <w:tcPr>
            <w:tcW w:w="3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C10FFD" w14:textId="77777777" w:rsidR="00522A71" w:rsidRPr="001E3C2E" w:rsidRDefault="00522A71" w:rsidP="000A102F"/>
        </w:tc>
        <w:tc>
          <w:tcPr>
            <w:tcW w:w="3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8F4835" w14:textId="77777777" w:rsidR="00522A71" w:rsidRPr="001E3C2E" w:rsidRDefault="00522A71" w:rsidP="000A102F"/>
        </w:tc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2D1F749" w14:textId="77777777" w:rsidR="00522A71" w:rsidRPr="001E3C2E" w:rsidRDefault="00522A71" w:rsidP="000A102F">
            <w:pPr>
              <w:jc w:val="center"/>
            </w:pPr>
          </w:p>
        </w:tc>
        <w:tc>
          <w:tcPr>
            <w:tcW w:w="2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C08AA38" w14:textId="77777777" w:rsidR="00522A71" w:rsidRPr="001E3C2E" w:rsidRDefault="00522A71" w:rsidP="000A102F">
            <w:pPr>
              <w:pStyle w:val="Amount"/>
            </w:pPr>
          </w:p>
        </w:tc>
      </w:tr>
      <w:tr w:rsidR="00522A71" w:rsidRPr="001E3C2E" w14:paraId="2C0384C7" w14:textId="77777777" w:rsidTr="000A102F">
        <w:trPr>
          <w:cantSplit/>
          <w:trHeight w:val="358"/>
        </w:trPr>
        <w:tc>
          <w:tcPr>
            <w:tcW w:w="3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F49043" w14:textId="046D4CC3" w:rsidR="00522A71" w:rsidRPr="001E3C2E" w:rsidRDefault="00522A71" w:rsidP="000A102F"/>
        </w:tc>
        <w:tc>
          <w:tcPr>
            <w:tcW w:w="3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4F23FE" w14:textId="6BB47159" w:rsidR="00522A71" w:rsidRPr="001E3C2E" w:rsidRDefault="00522A71" w:rsidP="000A102F"/>
        </w:tc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924B650" w14:textId="720CAF78" w:rsidR="00522A71" w:rsidRPr="001E3C2E" w:rsidRDefault="00522A71" w:rsidP="000A102F">
            <w:pPr>
              <w:jc w:val="center"/>
            </w:pPr>
          </w:p>
        </w:tc>
        <w:tc>
          <w:tcPr>
            <w:tcW w:w="2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073229C" w14:textId="651F04EC" w:rsidR="00522A71" w:rsidRPr="001E3C2E" w:rsidRDefault="00522A71" w:rsidP="000A102F">
            <w:pPr>
              <w:pStyle w:val="Amount"/>
            </w:pPr>
          </w:p>
        </w:tc>
      </w:tr>
      <w:tr w:rsidR="00522A71" w:rsidRPr="001E3C2E" w14:paraId="0DE983AD" w14:textId="77777777" w:rsidTr="000A102F">
        <w:trPr>
          <w:cantSplit/>
          <w:trHeight w:val="288"/>
        </w:trPr>
        <w:tc>
          <w:tcPr>
            <w:tcW w:w="3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09926C" w14:textId="77777777" w:rsidR="00522A71" w:rsidRPr="001E3C2E" w:rsidRDefault="00522A71" w:rsidP="000A102F"/>
        </w:tc>
        <w:tc>
          <w:tcPr>
            <w:tcW w:w="3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4301B0" w14:textId="77777777" w:rsidR="00522A71" w:rsidRPr="001E3C2E" w:rsidRDefault="00522A71" w:rsidP="000A102F"/>
        </w:tc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5A4AF94" w14:textId="77777777" w:rsidR="00522A71" w:rsidRPr="001E3C2E" w:rsidRDefault="00522A71" w:rsidP="000A102F">
            <w:pPr>
              <w:jc w:val="center"/>
            </w:pPr>
          </w:p>
        </w:tc>
        <w:tc>
          <w:tcPr>
            <w:tcW w:w="2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9F0974F" w14:textId="77777777" w:rsidR="00522A71" w:rsidRPr="001E3C2E" w:rsidRDefault="00522A71" w:rsidP="000A102F">
            <w:pPr>
              <w:pStyle w:val="Amount"/>
            </w:pPr>
          </w:p>
        </w:tc>
      </w:tr>
      <w:tr w:rsidR="00522A71" w:rsidRPr="001E3C2E" w14:paraId="70E60A95" w14:textId="77777777" w:rsidTr="000A102F">
        <w:trPr>
          <w:cantSplit/>
          <w:trHeight w:val="288"/>
        </w:trPr>
        <w:tc>
          <w:tcPr>
            <w:tcW w:w="3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6D2C62" w14:textId="72A10050" w:rsidR="00522A71" w:rsidRPr="001E3C2E" w:rsidRDefault="00522A71" w:rsidP="000A102F"/>
        </w:tc>
        <w:tc>
          <w:tcPr>
            <w:tcW w:w="3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4C8FB5" w14:textId="5BA561AD" w:rsidR="00522A71" w:rsidRPr="001E3C2E" w:rsidRDefault="00522A71" w:rsidP="000A102F"/>
        </w:tc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131E002" w14:textId="0ECFF98D" w:rsidR="00522A71" w:rsidRPr="001E3C2E" w:rsidRDefault="00522A71" w:rsidP="000A102F">
            <w:pPr>
              <w:jc w:val="center"/>
            </w:pPr>
          </w:p>
        </w:tc>
        <w:tc>
          <w:tcPr>
            <w:tcW w:w="2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16B6A9E" w14:textId="702677D4" w:rsidR="00522A71" w:rsidRPr="001E3C2E" w:rsidRDefault="00522A71" w:rsidP="000A102F">
            <w:pPr>
              <w:pStyle w:val="Amount"/>
            </w:pPr>
          </w:p>
        </w:tc>
      </w:tr>
      <w:tr w:rsidR="00522A71" w:rsidRPr="001E3C2E" w14:paraId="2CC202DF" w14:textId="77777777" w:rsidTr="000A102F">
        <w:trPr>
          <w:cantSplit/>
          <w:trHeight w:val="288"/>
        </w:trPr>
        <w:tc>
          <w:tcPr>
            <w:tcW w:w="3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30F881" w14:textId="77777777" w:rsidR="00522A71" w:rsidRPr="001E3C2E" w:rsidRDefault="00522A71" w:rsidP="000A102F"/>
        </w:tc>
        <w:tc>
          <w:tcPr>
            <w:tcW w:w="3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BA48CD" w14:textId="77777777" w:rsidR="00522A71" w:rsidRPr="001E3C2E" w:rsidRDefault="00522A71" w:rsidP="000A102F"/>
        </w:tc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687B570" w14:textId="77777777" w:rsidR="00522A71" w:rsidRPr="001E3C2E" w:rsidRDefault="00522A71" w:rsidP="000A102F">
            <w:pPr>
              <w:jc w:val="center"/>
            </w:pPr>
          </w:p>
        </w:tc>
        <w:tc>
          <w:tcPr>
            <w:tcW w:w="2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F488924" w14:textId="77777777" w:rsidR="00522A71" w:rsidRPr="001E3C2E" w:rsidRDefault="00522A71" w:rsidP="000A102F">
            <w:pPr>
              <w:pStyle w:val="Amount"/>
            </w:pPr>
          </w:p>
        </w:tc>
      </w:tr>
      <w:tr w:rsidR="00522A71" w:rsidRPr="001E3C2E" w14:paraId="26FC80E0" w14:textId="77777777" w:rsidTr="000A102F">
        <w:trPr>
          <w:cantSplit/>
          <w:trHeight w:val="288"/>
        </w:trPr>
        <w:tc>
          <w:tcPr>
            <w:tcW w:w="3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F4E1DB" w14:textId="77777777" w:rsidR="00522A71" w:rsidRPr="001E3C2E" w:rsidRDefault="00522A71" w:rsidP="000A102F"/>
        </w:tc>
        <w:tc>
          <w:tcPr>
            <w:tcW w:w="3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954EB" w14:textId="77777777" w:rsidR="00522A71" w:rsidRPr="001E3C2E" w:rsidRDefault="00522A71" w:rsidP="000A102F"/>
        </w:tc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98B845A" w14:textId="77777777" w:rsidR="00522A71" w:rsidRPr="001E3C2E" w:rsidRDefault="00522A71" w:rsidP="000A102F">
            <w:pPr>
              <w:jc w:val="center"/>
            </w:pPr>
          </w:p>
        </w:tc>
        <w:tc>
          <w:tcPr>
            <w:tcW w:w="2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8614763" w14:textId="77777777" w:rsidR="00522A71" w:rsidRPr="001E3C2E" w:rsidRDefault="00522A71" w:rsidP="000A102F">
            <w:pPr>
              <w:pStyle w:val="Amount"/>
            </w:pPr>
          </w:p>
        </w:tc>
      </w:tr>
      <w:tr w:rsidR="00522A71" w:rsidRPr="001E3C2E" w14:paraId="0DA81924" w14:textId="77777777" w:rsidTr="000A102F">
        <w:trPr>
          <w:cantSplit/>
          <w:trHeight w:val="288"/>
        </w:trPr>
        <w:tc>
          <w:tcPr>
            <w:tcW w:w="3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E8D808" w14:textId="77777777" w:rsidR="00522A71" w:rsidRPr="001E3C2E" w:rsidRDefault="00522A71" w:rsidP="000A102F"/>
        </w:tc>
        <w:tc>
          <w:tcPr>
            <w:tcW w:w="3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8FC2" w14:textId="77777777" w:rsidR="00522A71" w:rsidRPr="001E3C2E" w:rsidRDefault="00522A71" w:rsidP="000A102F"/>
        </w:tc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3FBF20C" w14:textId="77777777" w:rsidR="00522A71" w:rsidRPr="001E3C2E" w:rsidRDefault="00522A71" w:rsidP="000A102F">
            <w:pPr>
              <w:jc w:val="center"/>
            </w:pPr>
          </w:p>
        </w:tc>
        <w:tc>
          <w:tcPr>
            <w:tcW w:w="2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38197C4" w14:textId="77777777" w:rsidR="00522A71" w:rsidRPr="001E3C2E" w:rsidRDefault="00522A71" w:rsidP="000A102F">
            <w:pPr>
              <w:pStyle w:val="Amount"/>
            </w:pPr>
          </w:p>
        </w:tc>
      </w:tr>
      <w:tr w:rsidR="00522A71" w:rsidRPr="001E3C2E" w14:paraId="16525CD4" w14:textId="77777777" w:rsidTr="000A102F">
        <w:trPr>
          <w:cantSplit/>
          <w:trHeight w:val="288"/>
        </w:trPr>
        <w:tc>
          <w:tcPr>
            <w:tcW w:w="3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D932E1" w14:textId="77777777" w:rsidR="00522A71" w:rsidRPr="001E3C2E" w:rsidRDefault="00522A71" w:rsidP="000A102F"/>
        </w:tc>
        <w:tc>
          <w:tcPr>
            <w:tcW w:w="3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818914" w14:textId="77777777" w:rsidR="00522A71" w:rsidRPr="001E3C2E" w:rsidRDefault="00522A71" w:rsidP="000A102F"/>
        </w:tc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374859A" w14:textId="77777777" w:rsidR="00522A71" w:rsidRPr="001E3C2E" w:rsidRDefault="00522A71" w:rsidP="000A102F">
            <w:pPr>
              <w:jc w:val="center"/>
            </w:pPr>
          </w:p>
        </w:tc>
        <w:tc>
          <w:tcPr>
            <w:tcW w:w="2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8364DC5" w14:textId="77777777" w:rsidR="00522A71" w:rsidRPr="001E3C2E" w:rsidRDefault="00522A71" w:rsidP="000A102F">
            <w:pPr>
              <w:pStyle w:val="Amount"/>
            </w:pPr>
          </w:p>
        </w:tc>
      </w:tr>
      <w:tr w:rsidR="00522A71" w:rsidRPr="001E3C2E" w14:paraId="2EC598C4" w14:textId="77777777" w:rsidTr="000A102F">
        <w:trPr>
          <w:cantSplit/>
          <w:trHeight w:val="288"/>
        </w:trPr>
        <w:tc>
          <w:tcPr>
            <w:tcW w:w="3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BFF7D2" w14:textId="77777777" w:rsidR="00522A71" w:rsidRPr="001E3C2E" w:rsidRDefault="00522A71" w:rsidP="000A102F"/>
        </w:tc>
        <w:tc>
          <w:tcPr>
            <w:tcW w:w="3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932615" w14:textId="77777777" w:rsidR="00522A71" w:rsidRPr="001E3C2E" w:rsidRDefault="00522A71" w:rsidP="000A102F"/>
        </w:tc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B28B199" w14:textId="77777777" w:rsidR="00522A71" w:rsidRPr="001E3C2E" w:rsidRDefault="00522A71" w:rsidP="000A102F">
            <w:pPr>
              <w:jc w:val="center"/>
            </w:pPr>
          </w:p>
        </w:tc>
        <w:tc>
          <w:tcPr>
            <w:tcW w:w="2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331F661" w14:textId="77777777" w:rsidR="00522A71" w:rsidRPr="001E3C2E" w:rsidRDefault="00522A71" w:rsidP="000A102F">
            <w:pPr>
              <w:pStyle w:val="Amount"/>
            </w:pPr>
          </w:p>
        </w:tc>
      </w:tr>
      <w:tr w:rsidR="00522A71" w:rsidRPr="001E3C2E" w14:paraId="5DFACAE2" w14:textId="77777777" w:rsidTr="000A102F">
        <w:trPr>
          <w:cantSplit/>
          <w:trHeight w:val="373"/>
        </w:trPr>
        <w:tc>
          <w:tcPr>
            <w:tcW w:w="3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27384" w14:textId="77777777" w:rsidR="00522A71" w:rsidRPr="001E3C2E" w:rsidRDefault="00522A71" w:rsidP="000A102F"/>
        </w:tc>
        <w:tc>
          <w:tcPr>
            <w:tcW w:w="3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967767" w14:textId="77777777" w:rsidR="00522A71" w:rsidRPr="001E3C2E" w:rsidRDefault="00522A71" w:rsidP="000A102F"/>
        </w:tc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76F8C59" w14:textId="77777777" w:rsidR="00522A71" w:rsidRPr="001E3C2E" w:rsidRDefault="00522A71" w:rsidP="000A102F">
            <w:pPr>
              <w:jc w:val="center"/>
            </w:pPr>
          </w:p>
        </w:tc>
        <w:tc>
          <w:tcPr>
            <w:tcW w:w="2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D681BAF" w14:textId="77777777" w:rsidR="00522A71" w:rsidRPr="001E3C2E" w:rsidRDefault="00522A71" w:rsidP="000A102F">
            <w:pPr>
              <w:pStyle w:val="Amount"/>
            </w:pPr>
          </w:p>
        </w:tc>
      </w:tr>
      <w:tr w:rsidR="00522A71" w:rsidRPr="001E3C2E" w14:paraId="0BC9C269" w14:textId="77777777" w:rsidTr="000A102F">
        <w:trPr>
          <w:cantSplit/>
          <w:trHeight w:val="288"/>
        </w:trPr>
        <w:tc>
          <w:tcPr>
            <w:tcW w:w="3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636C9" w14:textId="77777777" w:rsidR="00522A71" w:rsidRPr="001E3C2E" w:rsidRDefault="00522A71" w:rsidP="000A102F"/>
        </w:tc>
        <w:tc>
          <w:tcPr>
            <w:tcW w:w="3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B0B26F" w14:textId="77777777" w:rsidR="00522A71" w:rsidRPr="001E3C2E" w:rsidRDefault="00522A71" w:rsidP="000A102F"/>
        </w:tc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6BA1814" w14:textId="77777777" w:rsidR="00522A71" w:rsidRPr="001E3C2E" w:rsidRDefault="00522A71" w:rsidP="000A102F">
            <w:pPr>
              <w:jc w:val="center"/>
            </w:pPr>
          </w:p>
        </w:tc>
        <w:tc>
          <w:tcPr>
            <w:tcW w:w="2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C3A833F" w14:textId="77777777" w:rsidR="00522A71" w:rsidRPr="001E3C2E" w:rsidRDefault="00522A71" w:rsidP="000A102F">
            <w:pPr>
              <w:pStyle w:val="Amount"/>
            </w:pPr>
          </w:p>
        </w:tc>
      </w:tr>
      <w:tr w:rsidR="00522A71" w:rsidRPr="001E3C2E" w14:paraId="7879474E" w14:textId="77777777" w:rsidTr="000A102F">
        <w:trPr>
          <w:cantSplit/>
          <w:trHeight w:val="320"/>
        </w:trPr>
        <w:tc>
          <w:tcPr>
            <w:tcW w:w="3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33E44D" w14:textId="77777777" w:rsidR="00522A71" w:rsidRPr="001E3C2E" w:rsidRDefault="00522A71" w:rsidP="000A102F"/>
        </w:tc>
        <w:tc>
          <w:tcPr>
            <w:tcW w:w="3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CA339E" w14:textId="77777777" w:rsidR="00522A71" w:rsidRPr="001E3C2E" w:rsidRDefault="00522A71" w:rsidP="000A102F"/>
        </w:tc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2AFF7A" w14:textId="77777777" w:rsidR="00522A71" w:rsidRPr="001E3C2E" w:rsidRDefault="00522A71" w:rsidP="000A102F">
            <w:pPr>
              <w:jc w:val="center"/>
            </w:pPr>
          </w:p>
        </w:tc>
        <w:tc>
          <w:tcPr>
            <w:tcW w:w="2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97C550" w14:textId="77777777" w:rsidR="00522A71" w:rsidRPr="001E3C2E" w:rsidRDefault="00522A71" w:rsidP="000A102F">
            <w:pPr>
              <w:pStyle w:val="Amount"/>
            </w:pPr>
          </w:p>
        </w:tc>
      </w:tr>
      <w:tr w:rsidR="00522A71" w:rsidRPr="001E3C2E" w14:paraId="519969C3" w14:textId="77777777" w:rsidTr="000A102F">
        <w:trPr>
          <w:cantSplit/>
          <w:trHeight w:val="288"/>
        </w:trPr>
        <w:tc>
          <w:tcPr>
            <w:tcW w:w="3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B172D8" w14:textId="77777777" w:rsidR="00522A71" w:rsidRPr="001E3C2E" w:rsidRDefault="00522A71" w:rsidP="000A102F"/>
        </w:tc>
        <w:tc>
          <w:tcPr>
            <w:tcW w:w="3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8FBDE2" w14:textId="77777777" w:rsidR="00522A71" w:rsidRPr="001E3C2E" w:rsidRDefault="00522A71" w:rsidP="000A102F"/>
        </w:tc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67452C7" w14:textId="77777777" w:rsidR="00522A71" w:rsidRPr="001E3C2E" w:rsidRDefault="00522A71" w:rsidP="000A102F">
            <w:pPr>
              <w:jc w:val="center"/>
            </w:pPr>
          </w:p>
        </w:tc>
        <w:tc>
          <w:tcPr>
            <w:tcW w:w="2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79887AB" w14:textId="77777777" w:rsidR="00522A71" w:rsidRPr="001E3C2E" w:rsidRDefault="00522A71" w:rsidP="000A102F">
            <w:pPr>
              <w:pStyle w:val="Amount"/>
            </w:pPr>
          </w:p>
        </w:tc>
      </w:tr>
      <w:tr w:rsidR="00522A71" w:rsidRPr="001E3C2E" w14:paraId="32578A66" w14:textId="77777777" w:rsidTr="000A102F">
        <w:trPr>
          <w:cantSplit/>
          <w:trHeight w:val="288"/>
        </w:trPr>
        <w:tc>
          <w:tcPr>
            <w:tcW w:w="3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3A6C33" w14:textId="77777777" w:rsidR="00522A71" w:rsidRPr="001E3C2E" w:rsidRDefault="00522A71" w:rsidP="000A102F"/>
        </w:tc>
        <w:tc>
          <w:tcPr>
            <w:tcW w:w="30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D55CC7F" w14:textId="77777777" w:rsidR="00522A71" w:rsidRPr="001E3C2E" w:rsidRDefault="00522A71" w:rsidP="000A102F"/>
        </w:tc>
        <w:tc>
          <w:tcPr>
            <w:tcW w:w="212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216" w:type="dxa"/>
              <w:right w:w="216" w:type="dxa"/>
            </w:tcMar>
            <w:vAlign w:val="center"/>
          </w:tcPr>
          <w:p w14:paraId="3F931A99" w14:textId="77777777" w:rsidR="00522A71" w:rsidRPr="001E3C2E" w:rsidRDefault="00522A71" w:rsidP="000A102F">
            <w:pPr>
              <w:jc w:val="center"/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9704018" w14:textId="5AEA5D24" w:rsidR="00522A71" w:rsidRPr="001E3C2E" w:rsidRDefault="00522A71" w:rsidP="000A102F">
            <w:pPr>
              <w:pStyle w:val="RightAligned"/>
            </w:pPr>
          </w:p>
        </w:tc>
      </w:tr>
    </w:tbl>
    <w:p w14:paraId="3E808292" w14:textId="77777777" w:rsidR="0093568C" w:rsidRPr="001E3C2E" w:rsidRDefault="0093568C" w:rsidP="001E3C2E"/>
    <w:p w14:paraId="789DC188" w14:textId="4AE8C26C" w:rsidR="00A457F0" w:rsidRDefault="00F55BA5" w:rsidP="00A457F0">
      <w:r>
        <w:t>Please make payment to the following account:</w:t>
      </w:r>
      <w:r>
        <w:br/>
        <w:t xml:space="preserve">Account Name: </w:t>
      </w:r>
      <w:r w:rsidR="00D86590">
        <w:t>JOHN SMITH</w:t>
      </w:r>
      <w:r>
        <w:br/>
      </w:r>
      <w:r w:rsidR="00FF24F9">
        <w:t xml:space="preserve">BSB: </w:t>
      </w:r>
      <w:r w:rsidR="002E430D">
        <w:t>123456</w:t>
      </w:r>
      <w:r w:rsidR="00FF24F9">
        <w:br/>
        <w:t>Account Number:</w:t>
      </w:r>
      <w:r w:rsidR="003035D2">
        <w:t xml:space="preserve"> </w:t>
      </w:r>
      <w:r w:rsidR="000D2D05">
        <w:t>0123456789</w:t>
      </w:r>
    </w:p>
    <w:p w14:paraId="57167BD6" w14:textId="77777777" w:rsidR="00A457F0" w:rsidRPr="001E3C2E" w:rsidRDefault="00A457F0" w:rsidP="00A457F0">
      <w:pPr>
        <w:pStyle w:val="Thankyou"/>
      </w:pPr>
    </w:p>
    <w:sectPr w:rsidR="00A457F0" w:rsidRPr="001E3C2E" w:rsidSect="00A457F0"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3D4"/>
    <w:rsid w:val="000073D5"/>
    <w:rsid w:val="000A102F"/>
    <w:rsid w:val="000D2D05"/>
    <w:rsid w:val="001443D4"/>
    <w:rsid w:val="001C13A4"/>
    <w:rsid w:val="001E3C2E"/>
    <w:rsid w:val="0021009B"/>
    <w:rsid w:val="00265536"/>
    <w:rsid w:val="002C57E9"/>
    <w:rsid w:val="002E09CB"/>
    <w:rsid w:val="002E430D"/>
    <w:rsid w:val="003035D2"/>
    <w:rsid w:val="00341D54"/>
    <w:rsid w:val="003B08E4"/>
    <w:rsid w:val="003B354A"/>
    <w:rsid w:val="003F03CA"/>
    <w:rsid w:val="00473FA7"/>
    <w:rsid w:val="00482E52"/>
    <w:rsid w:val="00522A71"/>
    <w:rsid w:val="005404D4"/>
    <w:rsid w:val="005A6D66"/>
    <w:rsid w:val="00640AAC"/>
    <w:rsid w:val="006707A5"/>
    <w:rsid w:val="006B3C2C"/>
    <w:rsid w:val="007550EC"/>
    <w:rsid w:val="00757D18"/>
    <w:rsid w:val="00790B6D"/>
    <w:rsid w:val="007A1466"/>
    <w:rsid w:val="007A6BD5"/>
    <w:rsid w:val="007F3D8D"/>
    <w:rsid w:val="00873336"/>
    <w:rsid w:val="008B7FA2"/>
    <w:rsid w:val="008C1DFD"/>
    <w:rsid w:val="008E34A6"/>
    <w:rsid w:val="0093568C"/>
    <w:rsid w:val="00A457F0"/>
    <w:rsid w:val="00A63814"/>
    <w:rsid w:val="00A67B29"/>
    <w:rsid w:val="00AA4006"/>
    <w:rsid w:val="00AB03C9"/>
    <w:rsid w:val="00B764B8"/>
    <w:rsid w:val="00B928E5"/>
    <w:rsid w:val="00B94BE3"/>
    <w:rsid w:val="00BA599E"/>
    <w:rsid w:val="00BD7A44"/>
    <w:rsid w:val="00C259F2"/>
    <w:rsid w:val="00C52B13"/>
    <w:rsid w:val="00C60CDF"/>
    <w:rsid w:val="00D4146A"/>
    <w:rsid w:val="00D45E69"/>
    <w:rsid w:val="00D46279"/>
    <w:rsid w:val="00D76A11"/>
    <w:rsid w:val="00D81510"/>
    <w:rsid w:val="00D86590"/>
    <w:rsid w:val="00DB5A7B"/>
    <w:rsid w:val="00DF2A8A"/>
    <w:rsid w:val="00E22AF9"/>
    <w:rsid w:val="00E6107D"/>
    <w:rsid w:val="00E862B0"/>
    <w:rsid w:val="00EE0540"/>
    <w:rsid w:val="00F52042"/>
    <w:rsid w:val="00F55BA5"/>
    <w:rsid w:val="00FB1848"/>
    <w:rsid w:val="00FE77EB"/>
    <w:rsid w:val="00FF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DF5D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BE3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A457F0"/>
    <w:pPr>
      <w:jc w:val="right"/>
      <w:outlineLvl w:val="0"/>
    </w:pPr>
    <w:rPr>
      <w:rFonts w:asciiTheme="majorHAnsi" w:hAnsiTheme="majorHAnsi"/>
      <w:b/>
      <w:color w:val="595959" w:themeColor="text1" w:themeTint="A6"/>
      <w:sz w:val="40"/>
    </w:rPr>
  </w:style>
  <w:style w:type="paragraph" w:styleId="Heading2">
    <w:name w:val="heading 2"/>
    <w:basedOn w:val="Normal"/>
    <w:next w:val="Normal"/>
    <w:qFormat/>
    <w:rsid w:val="00A457F0"/>
    <w:pPr>
      <w:spacing w:after="60"/>
      <w:outlineLvl w:val="1"/>
    </w:pPr>
    <w:rPr>
      <w:b/>
      <w:caps/>
      <w:sz w:val="16"/>
      <w:szCs w:val="16"/>
    </w:rPr>
  </w:style>
  <w:style w:type="paragraph" w:styleId="Heading3">
    <w:name w:val="heading 3"/>
    <w:basedOn w:val="Normal"/>
    <w:next w:val="Normal"/>
    <w:qFormat/>
    <w:rsid w:val="00A457F0"/>
    <w:pPr>
      <w:spacing w:after="200"/>
      <w:outlineLvl w:val="2"/>
    </w:pPr>
    <w:rPr>
      <w:i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Companyname">
    <w:name w:val="Company name"/>
    <w:basedOn w:val="Normal"/>
    <w:qFormat/>
    <w:rsid w:val="00A457F0"/>
    <w:rPr>
      <w:b/>
      <w:sz w:val="24"/>
    </w:rPr>
  </w:style>
  <w:style w:type="paragraph" w:customStyle="1" w:styleId="Columnheading">
    <w:name w:val="Column heading"/>
    <w:basedOn w:val="Normal"/>
    <w:qFormat/>
    <w:rsid w:val="00A457F0"/>
    <w:pPr>
      <w:jc w:val="center"/>
    </w:pPr>
    <w:rPr>
      <w:rFonts w:asciiTheme="majorHAnsi" w:hAnsiTheme="majorHAnsi"/>
      <w:b/>
      <w:sz w:val="16"/>
    </w:rPr>
  </w:style>
  <w:style w:type="paragraph" w:customStyle="1" w:styleId="RightAligned">
    <w:name w:val="Right Aligned"/>
    <w:basedOn w:val="Normal"/>
    <w:unhideWhenUsed/>
    <w:qFormat/>
    <w:rsid w:val="00AB03C9"/>
    <w:pPr>
      <w:jc w:val="right"/>
    </w:pPr>
    <w:rPr>
      <w:caps/>
      <w:sz w:val="16"/>
      <w:szCs w:val="16"/>
    </w:rPr>
  </w:style>
  <w:style w:type="paragraph" w:customStyle="1" w:styleId="Thankyou">
    <w:name w:val="Thank you"/>
    <w:basedOn w:val="Normal"/>
    <w:qFormat/>
    <w:rsid w:val="00A457F0"/>
    <w:pPr>
      <w:spacing w:before="600"/>
      <w:jc w:val="center"/>
    </w:pPr>
    <w:rPr>
      <w:b/>
      <w:bCs/>
      <w:sz w:val="20"/>
    </w:rPr>
  </w:style>
  <w:style w:type="paragraph" w:customStyle="1" w:styleId="Amount">
    <w:name w:val="Amount"/>
    <w:basedOn w:val="Normal"/>
    <w:qFormat/>
    <w:rsid w:val="00D81510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A457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nie\Downloads\service-invoice-template-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7224545-4B0B-41D6-A1EF-9247704FD6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service-invoice-template-2.dotx</Template>
  <TotalTime>14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invoice with hours and rate</vt:lpstr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invoice with hours and rate</dc:title>
  <dc:subject>NATHAN LAM</dc:subject>
  <dc:creator>vinnie</dc:creator>
  <cp:lastModifiedBy>Lam ster</cp:lastModifiedBy>
  <cp:revision>14</cp:revision>
  <cp:lastPrinted>2017-08-05T12:29:00Z</cp:lastPrinted>
  <dcterms:created xsi:type="dcterms:W3CDTF">2017-08-05T12:30:00Z</dcterms:created>
  <dcterms:modified xsi:type="dcterms:W3CDTF">2018-12-25T05:29:00Z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TC062071081033</vt:lpwstr>
  </property>
</Properties>
</file>